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E196D" w14:textId="0401DC43" w:rsidR="00F26C4B" w:rsidRDefault="00A160CD" w:rsidP="00F26C4B">
      <w:pPr>
        <w:pStyle w:val="Heading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14:paraId="55ACC1EB" w14:textId="77777777" w:rsidTr="009D6609">
        <w:trPr>
          <w:trHeight w:val="813"/>
        </w:trPr>
        <w:tc>
          <w:tcPr>
            <w:tcW w:w="1701" w:type="dxa"/>
          </w:tcPr>
          <w:p w14:paraId="250BE5B2" w14:textId="645D2F05" w:rsidR="00F26C4B" w:rsidRPr="00443328" w:rsidRDefault="00F26C4B" w:rsidP="009D6609">
            <w:pPr>
              <w:ind w:firstLine="37"/>
              <w:rPr>
                <w:b/>
              </w:rPr>
            </w:pPr>
            <w:r w:rsidRPr="00443328">
              <w:rPr>
                <w:b/>
              </w:rPr>
              <w:t>N#</w:t>
            </w:r>
            <w:r w:rsidR="00AC7906">
              <w:rPr>
                <w:b/>
              </w:rPr>
              <w:t xml:space="preserve"> </w:t>
            </w:r>
          </w:p>
        </w:tc>
        <w:tc>
          <w:tcPr>
            <w:tcW w:w="1985" w:type="dxa"/>
          </w:tcPr>
          <w:p w14:paraId="5477B182" w14:textId="77777777" w:rsidR="00F26C4B" w:rsidRPr="00443328" w:rsidRDefault="00F26C4B" w:rsidP="009D6609">
            <w:pPr>
              <w:ind w:firstLine="37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</w:tcPr>
          <w:p w14:paraId="0EE1ABE2" w14:textId="64D3735C" w:rsidR="00F26C4B" w:rsidRPr="00443328" w:rsidRDefault="00F26C4B" w:rsidP="009D6609">
            <w:pPr>
              <w:ind w:firstLine="37"/>
              <w:jc w:val="both"/>
              <w:rPr>
                <w:b/>
              </w:rPr>
            </w:pPr>
            <w:r w:rsidRPr="00443328">
              <w:rPr>
                <w:b/>
              </w:rPr>
              <w:t>Cr</w:t>
            </w:r>
            <w:r w:rsidR="003E720E">
              <w:rPr>
                <w:b/>
              </w:rPr>
              <w:t>éé</w:t>
            </w:r>
            <w:r w:rsidRPr="00443328">
              <w:rPr>
                <w:b/>
              </w:rPr>
              <w:t xml:space="preserve"> le</w:t>
            </w:r>
          </w:p>
        </w:tc>
        <w:tc>
          <w:tcPr>
            <w:tcW w:w="1418" w:type="dxa"/>
          </w:tcPr>
          <w:p w14:paraId="028BC6E9" w14:textId="77777777" w:rsidR="00F26C4B" w:rsidRPr="00443328" w:rsidRDefault="00F26C4B" w:rsidP="009D6609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</w:tcPr>
          <w:p w14:paraId="475A88E6" w14:textId="77777777" w:rsidR="00F26C4B" w:rsidRPr="00443328" w:rsidRDefault="00F26C4B" w:rsidP="009D6609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</w:tcPr>
          <w:p w14:paraId="7742B87E" w14:textId="77777777" w:rsidR="00F26C4B" w:rsidRPr="00443328" w:rsidRDefault="00F26C4B" w:rsidP="009D6609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F26C4B" w:rsidRPr="00443328" w14:paraId="4863FEDC" w14:textId="77777777" w:rsidTr="009D6609">
        <w:trPr>
          <w:trHeight w:val="554"/>
        </w:trPr>
        <w:tc>
          <w:tcPr>
            <w:tcW w:w="1701" w:type="dxa"/>
          </w:tcPr>
          <w:p w14:paraId="5F982FDB" w14:textId="77777777" w:rsidR="00F26C4B" w:rsidRPr="00443328" w:rsidRDefault="00F26C4B" w:rsidP="009D6609">
            <w:pPr>
              <w:ind w:firstLine="37"/>
            </w:pPr>
            <w:r w:rsidRPr="00443328">
              <w:t>CU1</w:t>
            </w:r>
          </w:p>
        </w:tc>
        <w:tc>
          <w:tcPr>
            <w:tcW w:w="1985" w:type="dxa"/>
          </w:tcPr>
          <w:p w14:paraId="6C70DC71" w14:textId="459BD169" w:rsidR="00F26C4B" w:rsidRPr="00443328" w:rsidRDefault="00F26C4B" w:rsidP="009D6609">
            <w:pPr>
              <w:ind w:firstLine="37"/>
            </w:pPr>
          </w:p>
        </w:tc>
        <w:tc>
          <w:tcPr>
            <w:tcW w:w="1417" w:type="dxa"/>
          </w:tcPr>
          <w:p w14:paraId="40C5CCDE" w14:textId="1AA4F6C6" w:rsidR="00F26C4B" w:rsidRPr="00443328" w:rsidRDefault="00F26C4B" w:rsidP="009D6609">
            <w:pPr>
              <w:ind w:firstLine="37"/>
            </w:pPr>
          </w:p>
        </w:tc>
        <w:tc>
          <w:tcPr>
            <w:tcW w:w="1418" w:type="dxa"/>
          </w:tcPr>
          <w:p w14:paraId="7F513730" w14:textId="77777777" w:rsidR="00F26C4B" w:rsidRPr="00443328" w:rsidRDefault="00F26C4B" w:rsidP="009D6609">
            <w:pPr>
              <w:ind w:firstLine="37"/>
            </w:pPr>
          </w:p>
        </w:tc>
        <w:tc>
          <w:tcPr>
            <w:tcW w:w="1701" w:type="dxa"/>
          </w:tcPr>
          <w:p w14:paraId="69BF24C5" w14:textId="704502D5" w:rsidR="00F26C4B" w:rsidRPr="00443328" w:rsidRDefault="00EB494C" w:rsidP="009D6609">
            <w:pPr>
              <w:ind w:firstLine="37"/>
            </w:pPr>
            <w:r>
              <w:t>Membre</w:t>
            </w:r>
          </w:p>
        </w:tc>
        <w:tc>
          <w:tcPr>
            <w:tcW w:w="1701" w:type="dxa"/>
          </w:tcPr>
          <w:p w14:paraId="64F28EFA" w14:textId="485CD7E5" w:rsidR="00F26C4B" w:rsidRPr="00AC7906" w:rsidRDefault="00EB494C" w:rsidP="009D6609">
            <w:pPr>
              <w:ind w:firstLine="37"/>
              <w:jc w:val="center"/>
            </w:pPr>
            <w:r>
              <w:t>Cooptant du projet</w:t>
            </w:r>
          </w:p>
        </w:tc>
      </w:tr>
      <w:tr w:rsidR="00F26C4B" w:rsidRPr="00443328" w14:paraId="7EE8F664" w14:textId="77777777" w:rsidTr="009D6609">
        <w:tc>
          <w:tcPr>
            <w:tcW w:w="1701" w:type="dxa"/>
          </w:tcPr>
          <w:p w14:paraId="3F35294B" w14:textId="77777777" w:rsidR="00F26C4B" w:rsidRPr="00443328" w:rsidRDefault="00F26C4B" w:rsidP="009D6609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14:paraId="4736505C" w14:textId="77777777" w:rsidR="00F26C4B" w:rsidRDefault="00C222DD" w:rsidP="00C222DD">
            <w:pPr>
              <w:ind w:firstLine="0"/>
            </w:pPr>
            <w:r>
              <w:t>Soutenir de Projet</w:t>
            </w:r>
          </w:p>
          <w:p w14:paraId="757E073F" w14:textId="09B5ADAE" w:rsidR="00C0682D" w:rsidRPr="00443328" w:rsidRDefault="00C0682D" w:rsidP="00C222DD">
            <w:pPr>
              <w:ind w:firstLine="0"/>
            </w:pPr>
          </w:p>
        </w:tc>
      </w:tr>
      <w:tr w:rsidR="00F26C4B" w:rsidRPr="00443328" w14:paraId="24429A67" w14:textId="77777777" w:rsidTr="009D6609">
        <w:tc>
          <w:tcPr>
            <w:tcW w:w="1701" w:type="dxa"/>
          </w:tcPr>
          <w:p w14:paraId="4A4159EE" w14:textId="77777777" w:rsidR="00F26C4B" w:rsidRPr="00443328" w:rsidRDefault="00F26C4B" w:rsidP="009D6609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14:paraId="0DB71673" w14:textId="3207870D" w:rsidR="00A160CD" w:rsidRDefault="00C222DD" w:rsidP="00C222DD">
            <w:pPr>
              <w:ind w:firstLine="0"/>
            </w:pPr>
            <w:r>
              <w:t>U</w:t>
            </w:r>
            <w:r>
              <w:t>n membre soutient une proposition de projet avec un autre membre, formant le comité</w:t>
            </w:r>
            <w:r w:rsidR="00EB494C">
              <w:t>.</w:t>
            </w:r>
          </w:p>
          <w:p w14:paraId="4823E630" w14:textId="24DB5776" w:rsidR="00EE5AE2" w:rsidRPr="00443328" w:rsidRDefault="00EE5AE2" w:rsidP="00C222DD">
            <w:pPr>
              <w:ind w:firstLine="0"/>
            </w:pPr>
          </w:p>
        </w:tc>
      </w:tr>
      <w:tr w:rsidR="00F26C4B" w:rsidRPr="00443328" w14:paraId="6E376507" w14:textId="77777777" w:rsidTr="009D6609">
        <w:tc>
          <w:tcPr>
            <w:tcW w:w="1701" w:type="dxa"/>
          </w:tcPr>
          <w:p w14:paraId="2A2A2887" w14:textId="77777777" w:rsidR="00F26C4B" w:rsidRPr="00443328" w:rsidRDefault="00F26C4B" w:rsidP="009D6609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2B18F938" w14:textId="74A6E463" w:rsidR="00A160CD" w:rsidRPr="00B83514" w:rsidRDefault="007A09F5" w:rsidP="00AF1C16">
            <w:pPr>
              <w:pStyle w:val="ListParagraph"/>
              <w:numPr>
                <w:ilvl w:val="0"/>
                <w:numId w:val="8"/>
              </w:numPr>
              <w:tabs>
                <w:tab w:val="left" w:pos="2955"/>
              </w:tabs>
              <w:rPr>
                <w:sz w:val="24"/>
                <w:szCs w:val="24"/>
              </w:rPr>
            </w:pPr>
            <w:r w:rsidRPr="00B83514">
              <w:rPr>
                <w:sz w:val="24"/>
                <w:szCs w:val="24"/>
              </w:rPr>
              <w:t xml:space="preserve">Un projet doit avoir être </w:t>
            </w:r>
            <w:r w:rsidR="00EB494C" w:rsidRPr="00B83514">
              <w:rPr>
                <w:sz w:val="24"/>
                <w:szCs w:val="24"/>
              </w:rPr>
              <w:t>proposé</w:t>
            </w:r>
          </w:p>
          <w:p w14:paraId="3E580057" w14:textId="77777777" w:rsidR="00EB494C" w:rsidRDefault="00EB494C" w:rsidP="00AF1C16">
            <w:pPr>
              <w:pStyle w:val="ListParagraph"/>
              <w:numPr>
                <w:ilvl w:val="0"/>
                <w:numId w:val="8"/>
              </w:numPr>
              <w:tabs>
                <w:tab w:val="left" w:pos="2955"/>
              </w:tabs>
              <w:rPr>
                <w:sz w:val="24"/>
                <w:szCs w:val="24"/>
              </w:rPr>
            </w:pPr>
            <w:r w:rsidRPr="00B83514">
              <w:rPr>
                <w:sz w:val="24"/>
                <w:szCs w:val="24"/>
              </w:rPr>
              <w:t>Le membre doit être registré</w:t>
            </w:r>
          </w:p>
          <w:p w14:paraId="2E6184FB" w14:textId="43E4DF51" w:rsidR="00EE5AE2" w:rsidRPr="00636D36" w:rsidRDefault="00EE5AE2" w:rsidP="00EE5AE2">
            <w:pPr>
              <w:pStyle w:val="ListParagraph"/>
              <w:tabs>
                <w:tab w:val="left" w:pos="2955"/>
              </w:tabs>
              <w:rPr>
                <w:sz w:val="24"/>
                <w:szCs w:val="24"/>
              </w:rPr>
            </w:pPr>
          </w:p>
        </w:tc>
      </w:tr>
      <w:tr w:rsidR="00F26C4B" w:rsidRPr="00443328" w14:paraId="7BF05A28" w14:textId="77777777" w:rsidTr="009D6609">
        <w:tc>
          <w:tcPr>
            <w:tcW w:w="1701" w:type="dxa"/>
          </w:tcPr>
          <w:p w14:paraId="5E2BA132" w14:textId="77777777" w:rsidR="00F26C4B" w:rsidRPr="00443328" w:rsidRDefault="00F26C4B" w:rsidP="009D6609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14:paraId="68425491" w14:textId="77777777" w:rsidR="00F26C4B" w:rsidRDefault="00F26C4B" w:rsidP="00A160CD">
            <w:pPr>
              <w:pStyle w:val="ListParagraph"/>
            </w:pPr>
          </w:p>
          <w:p w14:paraId="19500B29" w14:textId="613490A0" w:rsidR="00A160CD" w:rsidRPr="00636D36" w:rsidRDefault="00EB494C" w:rsidP="00AF1C1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Membre se connecte dans le système.</w:t>
            </w:r>
          </w:p>
          <w:p w14:paraId="389D2743" w14:textId="3A6BA101" w:rsidR="00EB494C" w:rsidRPr="00636D36" w:rsidRDefault="00D00C34" w:rsidP="00AF1C1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Le membre cherche la liste de projets proposées.</w:t>
            </w:r>
          </w:p>
          <w:p w14:paraId="747BEFA0" w14:textId="2CF05588" w:rsidR="00D00C34" w:rsidRPr="00636D36" w:rsidRDefault="005E36D8" w:rsidP="00AF1C1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Le système montre la liste des projets.</w:t>
            </w:r>
          </w:p>
          <w:p w14:paraId="58EB6D97" w14:textId="77777777" w:rsidR="00A160CD" w:rsidRDefault="005E36D8" w:rsidP="00AF1C1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 xml:space="preserve">Le membre </w:t>
            </w:r>
            <w:r w:rsidRPr="00636D36">
              <w:rPr>
                <w:sz w:val="24"/>
                <w:szCs w:val="24"/>
              </w:rPr>
              <w:t>choisit</w:t>
            </w:r>
            <w:r w:rsidRPr="00636D36">
              <w:rPr>
                <w:sz w:val="24"/>
                <w:szCs w:val="24"/>
              </w:rPr>
              <w:t xml:space="preserve"> le projet qui veut soutenir.</w:t>
            </w:r>
          </w:p>
          <w:p w14:paraId="4969D3D4" w14:textId="4F8914AF" w:rsidR="00EE5AE2" w:rsidRPr="00636D36" w:rsidRDefault="00EE5AE2" w:rsidP="00EE5A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F26C4B" w:rsidRPr="00443328" w14:paraId="4DBE77B3" w14:textId="77777777" w:rsidTr="009D6609">
        <w:tc>
          <w:tcPr>
            <w:tcW w:w="1701" w:type="dxa"/>
          </w:tcPr>
          <w:p w14:paraId="4EBFB12F" w14:textId="04ABD121" w:rsidR="00F26C4B" w:rsidRPr="00443328" w:rsidRDefault="00876074" w:rsidP="009D6609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31DBA89B" w14:textId="6E4BDF9B" w:rsidR="00F26C4B" w:rsidRPr="00EE5AE2" w:rsidRDefault="00DE6F0C" w:rsidP="00DE6F0C">
            <w:pPr>
              <w:ind w:firstLine="0"/>
              <w:rPr>
                <w:b/>
                <w:bCs/>
              </w:rPr>
            </w:pPr>
            <w:r w:rsidRPr="00EE5AE2">
              <w:rPr>
                <w:b/>
                <w:bCs/>
              </w:rPr>
              <w:t>Scénario alternatif 1 :</w:t>
            </w:r>
          </w:p>
          <w:p w14:paraId="62A23EF4" w14:textId="77777777" w:rsidR="00A160CD" w:rsidRDefault="00B83514" w:rsidP="00AF1C16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fr-FR"/>
              </w:rPr>
            </w:pPr>
            <w:r w:rsidRPr="00636D36">
              <w:rPr>
                <w:sz w:val="24"/>
                <w:szCs w:val="24"/>
              </w:rPr>
              <w:t xml:space="preserve">Le membre </w:t>
            </w:r>
            <w:r w:rsidR="001229E6" w:rsidRPr="00636D36">
              <w:rPr>
                <w:sz w:val="24"/>
                <w:szCs w:val="24"/>
              </w:rPr>
              <w:t>n</w:t>
            </w:r>
            <w:r w:rsidR="001229E6" w:rsidRPr="00636D36">
              <w:rPr>
                <w:sz w:val="24"/>
                <w:szCs w:val="24"/>
                <w:lang w:val="fr-FR"/>
              </w:rPr>
              <w:t>e trouve pas un projet qui l’intéresse pour le soutenir.</w:t>
            </w:r>
          </w:p>
          <w:p w14:paraId="670DFEDF" w14:textId="77777777" w:rsidR="00EE5AE2" w:rsidRDefault="00EE5AE2" w:rsidP="00EE5AE2">
            <w:pPr>
              <w:pStyle w:val="ListParagraph"/>
              <w:rPr>
                <w:sz w:val="24"/>
                <w:szCs w:val="24"/>
                <w:lang w:val="fr-FR"/>
              </w:rPr>
            </w:pPr>
          </w:p>
          <w:p w14:paraId="3FB5DD6F" w14:textId="77777777" w:rsidR="00C0682D" w:rsidRPr="00C0682D" w:rsidRDefault="00C0682D" w:rsidP="00C0682D">
            <w:pPr>
              <w:ind w:firstLine="0"/>
              <w:rPr>
                <w:lang w:val="fr-FR"/>
              </w:rPr>
            </w:pPr>
          </w:p>
          <w:p w14:paraId="02FF241B" w14:textId="77777777" w:rsidR="00C0682D" w:rsidRDefault="00C0682D" w:rsidP="00EE5AE2">
            <w:pPr>
              <w:pStyle w:val="ListParagraph"/>
              <w:rPr>
                <w:sz w:val="24"/>
                <w:szCs w:val="24"/>
                <w:lang w:val="fr-FR"/>
              </w:rPr>
            </w:pPr>
          </w:p>
          <w:p w14:paraId="7F6BB4D4" w14:textId="77777777" w:rsidR="00C0682D" w:rsidRDefault="00C0682D" w:rsidP="00EE5AE2">
            <w:pPr>
              <w:pStyle w:val="ListParagraph"/>
              <w:rPr>
                <w:sz w:val="24"/>
                <w:szCs w:val="24"/>
                <w:lang w:val="fr-FR"/>
              </w:rPr>
            </w:pPr>
          </w:p>
          <w:p w14:paraId="7C83AA38" w14:textId="77777777" w:rsidR="00C0682D" w:rsidRDefault="00C0682D" w:rsidP="00EE5AE2">
            <w:pPr>
              <w:pStyle w:val="ListParagraph"/>
              <w:rPr>
                <w:sz w:val="24"/>
                <w:szCs w:val="24"/>
                <w:lang w:val="fr-FR"/>
              </w:rPr>
            </w:pPr>
          </w:p>
          <w:p w14:paraId="2AFD2D45" w14:textId="62053308" w:rsidR="00C0682D" w:rsidRPr="00636D36" w:rsidRDefault="00C0682D" w:rsidP="00EE5AE2">
            <w:pPr>
              <w:pStyle w:val="ListParagraph"/>
              <w:rPr>
                <w:sz w:val="24"/>
                <w:szCs w:val="24"/>
                <w:lang w:val="fr-FR"/>
              </w:rPr>
            </w:pPr>
          </w:p>
        </w:tc>
      </w:tr>
      <w:tr w:rsidR="00F26C4B" w:rsidRPr="00443328" w14:paraId="1F6B0BDD" w14:textId="77777777" w:rsidTr="009D6609">
        <w:tc>
          <w:tcPr>
            <w:tcW w:w="1701" w:type="dxa"/>
          </w:tcPr>
          <w:p w14:paraId="1F02DA62" w14:textId="77777777" w:rsidR="00F26C4B" w:rsidRPr="00443328" w:rsidRDefault="00F26C4B" w:rsidP="009D6609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1E1ED59B" w14:textId="77777777" w:rsidR="00A160CD" w:rsidRDefault="00404D77" w:rsidP="00636D36">
            <w:pPr>
              <w:ind w:firstLine="0"/>
            </w:pPr>
            <w:r>
              <w:t>Le projet que le membre veut soutenir a déjà un comité complet.</w:t>
            </w:r>
          </w:p>
          <w:p w14:paraId="4B809899" w14:textId="1E4026D7" w:rsidR="00EE5AE2" w:rsidRPr="00636D36" w:rsidRDefault="00EE5AE2" w:rsidP="00636D36">
            <w:pPr>
              <w:ind w:firstLine="0"/>
            </w:pPr>
          </w:p>
        </w:tc>
      </w:tr>
      <w:tr w:rsidR="00F26C4B" w:rsidRPr="00443328" w14:paraId="44509A5E" w14:textId="77777777" w:rsidTr="009D6609">
        <w:tc>
          <w:tcPr>
            <w:tcW w:w="1701" w:type="dxa"/>
          </w:tcPr>
          <w:p w14:paraId="68B2CE70" w14:textId="77777777" w:rsidR="00F26C4B" w:rsidRPr="00443328" w:rsidRDefault="00F26C4B" w:rsidP="009D6609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0AD165EF" w14:textId="77777777" w:rsidR="00EE5AE2" w:rsidRDefault="00EE5AE2" w:rsidP="00636D36">
            <w:pPr>
              <w:ind w:firstLine="0"/>
            </w:pPr>
          </w:p>
          <w:p w14:paraId="518C3B97" w14:textId="2F7DDE99" w:rsidR="00A160CD" w:rsidRDefault="005E36D8" w:rsidP="00636D36">
            <w:pPr>
              <w:ind w:firstLine="0"/>
            </w:pPr>
            <w:r>
              <w:t>Le membre devient partie du comit</w:t>
            </w:r>
            <w:r>
              <w:t>é</w:t>
            </w:r>
            <w:r>
              <w:t xml:space="preserve"> du projet.</w:t>
            </w:r>
          </w:p>
          <w:p w14:paraId="2EA67E86" w14:textId="05560F0E" w:rsidR="00EE5AE2" w:rsidRPr="00F26C4B" w:rsidRDefault="00EE5AE2" w:rsidP="00636D36">
            <w:pPr>
              <w:ind w:firstLine="0"/>
            </w:pPr>
          </w:p>
        </w:tc>
      </w:tr>
    </w:tbl>
    <w:p w14:paraId="268DB2AA" w14:textId="22B05B73" w:rsidR="00F26C4B" w:rsidRDefault="00F26C4B" w:rsidP="00CC515C">
      <w:pPr>
        <w:rPr>
          <w:rFonts w:eastAsia="Arial"/>
        </w:rPr>
      </w:pPr>
    </w:p>
    <w:p w14:paraId="006FAD2A" w14:textId="5752D1F7" w:rsidR="00C0682D" w:rsidRDefault="00C0682D" w:rsidP="00EE5AE2">
      <w:pPr>
        <w:ind w:firstLine="0"/>
        <w:rPr>
          <w:rFonts w:eastAsia="Arial"/>
        </w:rPr>
      </w:pPr>
    </w:p>
    <w:p w14:paraId="1F4DC2EE" w14:textId="591256C1" w:rsidR="00C0682D" w:rsidRDefault="00C0682D" w:rsidP="00EE5AE2">
      <w:pPr>
        <w:ind w:firstLine="0"/>
        <w:rPr>
          <w:rFonts w:eastAsia="Arial"/>
        </w:rPr>
      </w:pPr>
    </w:p>
    <w:p w14:paraId="2F970839" w14:textId="77777777" w:rsidR="00C0682D" w:rsidRPr="00D578FB" w:rsidRDefault="00C0682D" w:rsidP="00EE5AE2">
      <w:pPr>
        <w:ind w:firstLine="0"/>
        <w:rPr>
          <w:rFonts w:eastAsia="Arial"/>
          <w:lang w:val="en-US"/>
        </w:rPr>
      </w:pPr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4A4E81" w:rsidRPr="00443328" w14:paraId="7C65AE92" w14:textId="77777777" w:rsidTr="00F27B17">
        <w:trPr>
          <w:trHeight w:val="813"/>
        </w:trPr>
        <w:tc>
          <w:tcPr>
            <w:tcW w:w="1701" w:type="dxa"/>
          </w:tcPr>
          <w:p w14:paraId="50013312" w14:textId="77777777" w:rsidR="004A4E81" w:rsidRPr="00443328" w:rsidRDefault="004A4E81" w:rsidP="00F27B17">
            <w:pPr>
              <w:ind w:firstLine="37"/>
              <w:rPr>
                <w:b/>
              </w:rPr>
            </w:pPr>
            <w:r w:rsidRPr="00443328">
              <w:rPr>
                <w:b/>
              </w:rPr>
              <w:t>N#</w:t>
            </w:r>
            <w:r>
              <w:rPr>
                <w:b/>
              </w:rPr>
              <w:t xml:space="preserve"> </w:t>
            </w:r>
          </w:p>
        </w:tc>
        <w:tc>
          <w:tcPr>
            <w:tcW w:w="1985" w:type="dxa"/>
          </w:tcPr>
          <w:p w14:paraId="59111447" w14:textId="77777777" w:rsidR="004A4E81" w:rsidRPr="00443328" w:rsidRDefault="004A4E81" w:rsidP="00F27B17">
            <w:pPr>
              <w:ind w:firstLine="37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</w:tcPr>
          <w:p w14:paraId="7F43C05B" w14:textId="77777777" w:rsidR="004A4E81" w:rsidRPr="00443328" w:rsidRDefault="004A4E81" w:rsidP="00F27B17">
            <w:pPr>
              <w:ind w:firstLine="37"/>
              <w:jc w:val="both"/>
              <w:rPr>
                <w:b/>
              </w:rPr>
            </w:pPr>
            <w:r w:rsidRPr="00443328">
              <w:rPr>
                <w:b/>
              </w:rPr>
              <w:t>Cr</w:t>
            </w:r>
            <w:r>
              <w:rPr>
                <w:b/>
              </w:rPr>
              <w:t>éé</w:t>
            </w:r>
            <w:r w:rsidRPr="00443328">
              <w:rPr>
                <w:b/>
              </w:rPr>
              <w:t xml:space="preserve"> le</w:t>
            </w:r>
          </w:p>
        </w:tc>
        <w:tc>
          <w:tcPr>
            <w:tcW w:w="1418" w:type="dxa"/>
          </w:tcPr>
          <w:p w14:paraId="653757B8" w14:textId="77777777" w:rsidR="004A4E81" w:rsidRPr="00443328" w:rsidRDefault="004A4E81" w:rsidP="00F27B17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</w:tcPr>
          <w:p w14:paraId="172D2701" w14:textId="77777777" w:rsidR="004A4E81" w:rsidRPr="00443328" w:rsidRDefault="004A4E81" w:rsidP="00F27B17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</w:tcPr>
          <w:p w14:paraId="3A3E2030" w14:textId="77777777" w:rsidR="004A4E81" w:rsidRPr="00443328" w:rsidRDefault="004A4E81" w:rsidP="00F27B17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4A4E81" w:rsidRPr="00443328" w14:paraId="682061A8" w14:textId="77777777" w:rsidTr="00F27B17">
        <w:trPr>
          <w:trHeight w:val="554"/>
        </w:trPr>
        <w:tc>
          <w:tcPr>
            <w:tcW w:w="1701" w:type="dxa"/>
          </w:tcPr>
          <w:p w14:paraId="63E70EC6" w14:textId="77777777" w:rsidR="004A4E81" w:rsidRPr="00443328" w:rsidRDefault="004A4E81" w:rsidP="00F27B17">
            <w:pPr>
              <w:ind w:firstLine="37"/>
            </w:pPr>
            <w:r w:rsidRPr="00443328">
              <w:t>CU1</w:t>
            </w:r>
          </w:p>
        </w:tc>
        <w:tc>
          <w:tcPr>
            <w:tcW w:w="1985" w:type="dxa"/>
          </w:tcPr>
          <w:p w14:paraId="322EA5F6" w14:textId="77777777" w:rsidR="004A4E81" w:rsidRPr="00443328" w:rsidRDefault="004A4E81" w:rsidP="00F27B17">
            <w:pPr>
              <w:ind w:firstLine="37"/>
            </w:pPr>
          </w:p>
        </w:tc>
        <w:tc>
          <w:tcPr>
            <w:tcW w:w="1417" w:type="dxa"/>
          </w:tcPr>
          <w:p w14:paraId="42A194A6" w14:textId="77777777" w:rsidR="004A4E81" w:rsidRPr="00443328" w:rsidRDefault="004A4E81" w:rsidP="00F27B17">
            <w:pPr>
              <w:ind w:firstLine="37"/>
            </w:pPr>
          </w:p>
        </w:tc>
        <w:tc>
          <w:tcPr>
            <w:tcW w:w="1418" w:type="dxa"/>
          </w:tcPr>
          <w:p w14:paraId="4BD08CAE" w14:textId="77777777" w:rsidR="004A4E81" w:rsidRPr="00443328" w:rsidRDefault="004A4E81" w:rsidP="00F27B17">
            <w:pPr>
              <w:ind w:firstLine="37"/>
            </w:pPr>
          </w:p>
        </w:tc>
        <w:tc>
          <w:tcPr>
            <w:tcW w:w="1701" w:type="dxa"/>
          </w:tcPr>
          <w:p w14:paraId="1AB1CA07" w14:textId="5F54902D" w:rsidR="004A4E81" w:rsidRPr="00443328" w:rsidRDefault="00A04986" w:rsidP="00F27B17">
            <w:pPr>
              <w:ind w:firstLine="37"/>
            </w:pPr>
            <w:r>
              <w:t>Bénévole</w:t>
            </w:r>
          </w:p>
        </w:tc>
        <w:tc>
          <w:tcPr>
            <w:tcW w:w="1701" w:type="dxa"/>
          </w:tcPr>
          <w:p w14:paraId="31A027B7" w14:textId="07EDD5C3" w:rsidR="004A4E81" w:rsidRPr="00AC7906" w:rsidRDefault="00A04986" w:rsidP="00F27B17">
            <w:pPr>
              <w:ind w:firstLine="37"/>
              <w:jc w:val="center"/>
            </w:pPr>
            <w:r>
              <w:t>Responsable du projet</w:t>
            </w:r>
          </w:p>
        </w:tc>
      </w:tr>
      <w:tr w:rsidR="004A4E81" w:rsidRPr="00443328" w14:paraId="44A007D3" w14:textId="77777777" w:rsidTr="00F27B17">
        <w:tc>
          <w:tcPr>
            <w:tcW w:w="1701" w:type="dxa"/>
          </w:tcPr>
          <w:p w14:paraId="3D4F637E" w14:textId="77777777" w:rsidR="004A4E81" w:rsidRPr="00443328" w:rsidRDefault="004A4E81" w:rsidP="00F27B17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14:paraId="7298AA52" w14:textId="77777777" w:rsidR="004A4E81" w:rsidRDefault="00270F03" w:rsidP="00EE5AE2">
            <w:pPr>
              <w:tabs>
                <w:tab w:val="center" w:pos="4003"/>
              </w:tabs>
              <w:ind w:firstLine="0"/>
            </w:pPr>
            <w:r>
              <w:t>Faire</w:t>
            </w:r>
            <w:r w:rsidR="00384323" w:rsidRPr="00384323">
              <w:t xml:space="preserve"> du bénévolat</w:t>
            </w:r>
            <w:r>
              <w:t xml:space="preserve"> dans un projet</w:t>
            </w:r>
            <w:r w:rsidR="00EE5AE2">
              <w:tab/>
            </w:r>
          </w:p>
          <w:p w14:paraId="29A89D1C" w14:textId="16CDDCB4" w:rsidR="00EE5AE2" w:rsidRPr="00443328" w:rsidRDefault="00EE5AE2" w:rsidP="00EE5AE2">
            <w:pPr>
              <w:tabs>
                <w:tab w:val="center" w:pos="4003"/>
              </w:tabs>
              <w:ind w:firstLine="0"/>
            </w:pPr>
          </w:p>
        </w:tc>
      </w:tr>
      <w:tr w:rsidR="004A4E81" w:rsidRPr="00443328" w14:paraId="39B99D53" w14:textId="77777777" w:rsidTr="00F27B17">
        <w:tc>
          <w:tcPr>
            <w:tcW w:w="1701" w:type="dxa"/>
          </w:tcPr>
          <w:p w14:paraId="4A58FC86" w14:textId="77777777" w:rsidR="004A4E81" w:rsidRPr="00443328" w:rsidRDefault="004A4E81" w:rsidP="00F27B17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14:paraId="7F93B4FF" w14:textId="77777777" w:rsidR="004A4E81" w:rsidRDefault="00B7766E" w:rsidP="00F27B17">
            <w:pPr>
              <w:ind w:firstLine="0"/>
            </w:pPr>
            <w:r>
              <w:t xml:space="preserve">Les </w:t>
            </w:r>
            <w:r w:rsidR="001076EA">
              <w:t>bénévoles</w:t>
            </w:r>
            <w:r>
              <w:t xml:space="preserve"> </w:t>
            </w:r>
            <w:r w:rsidR="001076EA">
              <w:t xml:space="preserve">peuvent aider </w:t>
            </w:r>
            <w:r w:rsidR="00A15794">
              <w:t>à</w:t>
            </w:r>
            <w:r w:rsidR="001076EA">
              <w:t xml:space="preserve"> la </w:t>
            </w:r>
            <w:r w:rsidR="00292DC0">
              <w:t>réalisation</w:t>
            </w:r>
            <w:r w:rsidR="001076EA">
              <w:t xml:space="preserve"> des projets </w:t>
            </w:r>
            <w:r w:rsidR="00292DC0">
              <w:t>approuvées</w:t>
            </w:r>
            <w:r w:rsidR="001076EA">
              <w:t xml:space="preserve"> selon </w:t>
            </w:r>
            <w:r w:rsidR="00A15794">
              <w:t>leur spécialité</w:t>
            </w:r>
            <w:r w:rsidR="001076EA">
              <w:t xml:space="preserve"> dans une </w:t>
            </w:r>
            <w:r w:rsidR="00292DC0">
              <w:t>équipe</w:t>
            </w:r>
            <w:r w:rsidR="001076EA">
              <w:t>.</w:t>
            </w:r>
          </w:p>
          <w:p w14:paraId="6AC59A34" w14:textId="7C5FBAF1" w:rsidR="00EE5AE2" w:rsidRPr="00443328" w:rsidRDefault="00EE5AE2" w:rsidP="00F27B17">
            <w:pPr>
              <w:ind w:firstLine="0"/>
            </w:pPr>
          </w:p>
        </w:tc>
      </w:tr>
      <w:tr w:rsidR="00384323" w:rsidRPr="00443328" w14:paraId="73F3F30A" w14:textId="77777777" w:rsidTr="00F27B17">
        <w:tc>
          <w:tcPr>
            <w:tcW w:w="1701" w:type="dxa"/>
          </w:tcPr>
          <w:p w14:paraId="20D54A4D" w14:textId="77777777" w:rsidR="00384323" w:rsidRPr="00443328" w:rsidRDefault="00384323" w:rsidP="0038432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5A79C3EB" w14:textId="0C5DF361" w:rsidR="00636D36" w:rsidRPr="00636D36" w:rsidRDefault="00384323" w:rsidP="00AF1C16">
            <w:pPr>
              <w:pStyle w:val="ListParagraph"/>
              <w:numPr>
                <w:ilvl w:val="0"/>
                <w:numId w:val="10"/>
              </w:numPr>
              <w:tabs>
                <w:tab w:val="left" w:pos="2955"/>
              </w:tabs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 xml:space="preserve">Un projet doit avoir être </w:t>
            </w:r>
            <w:r w:rsidRPr="00636D36">
              <w:rPr>
                <w:sz w:val="24"/>
                <w:szCs w:val="24"/>
              </w:rPr>
              <w:t>approuvé</w:t>
            </w:r>
            <w:r w:rsidRPr="00636D36">
              <w:rPr>
                <w:sz w:val="24"/>
                <w:szCs w:val="24"/>
              </w:rPr>
              <w:t xml:space="preserve"> par le conseil d’administration</w:t>
            </w:r>
            <w:r w:rsidR="00636D36" w:rsidRPr="00636D36">
              <w:rPr>
                <w:sz w:val="24"/>
                <w:szCs w:val="24"/>
              </w:rPr>
              <w:t>.</w:t>
            </w:r>
          </w:p>
          <w:p w14:paraId="60B434F0" w14:textId="77777777" w:rsidR="00384323" w:rsidRPr="00EE5AE2" w:rsidRDefault="00B7766E" w:rsidP="00AF1C16">
            <w:pPr>
              <w:pStyle w:val="ListParagraph"/>
              <w:numPr>
                <w:ilvl w:val="0"/>
                <w:numId w:val="10"/>
              </w:numPr>
              <w:tabs>
                <w:tab w:val="left" w:pos="2955"/>
              </w:tabs>
            </w:pPr>
            <w:r w:rsidRPr="00636D36">
              <w:rPr>
                <w:sz w:val="24"/>
                <w:szCs w:val="24"/>
              </w:rPr>
              <w:t>Le bénévole doit être enregistr</w:t>
            </w:r>
            <w:r w:rsidRPr="00636D36">
              <w:rPr>
                <w:sz w:val="24"/>
                <w:szCs w:val="24"/>
              </w:rPr>
              <w:t>é</w:t>
            </w:r>
            <w:r w:rsidRPr="00636D36">
              <w:rPr>
                <w:sz w:val="24"/>
                <w:szCs w:val="24"/>
              </w:rPr>
              <w:t xml:space="preserve"> auprès de ProjetGO.</w:t>
            </w:r>
          </w:p>
          <w:p w14:paraId="053240FE" w14:textId="2194B36E" w:rsidR="00EE5AE2" w:rsidRPr="00443328" w:rsidRDefault="00EE5AE2" w:rsidP="00EE5AE2">
            <w:pPr>
              <w:pStyle w:val="ListParagraph"/>
              <w:tabs>
                <w:tab w:val="left" w:pos="2955"/>
              </w:tabs>
            </w:pPr>
          </w:p>
        </w:tc>
      </w:tr>
      <w:tr w:rsidR="00384323" w:rsidRPr="00443328" w14:paraId="0752EAF2" w14:textId="77777777" w:rsidTr="00F27B17">
        <w:tc>
          <w:tcPr>
            <w:tcW w:w="1701" w:type="dxa"/>
          </w:tcPr>
          <w:p w14:paraId="70BFAB42" w14:textId="77777777" w:rsidR="00384323" w:rsidRPr="00443328" w:rsidRDefault="00384323" w:rsidP="0038432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14:paraId="74A85113" w14:textId="5F4C9037" w:rsidR="00384323" w:rsidRPr="00636D36" w:rsidRDefault="00A15794" w:rsidP="00AF1C16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 xml:space="preserve">Bénévole </w:t>
            </w:r>
            <w:r w:rsidR="00C85693" w:rsidRPr="00636D36">
              <w:rPr>
                <w:sz w:val="24"/>
                <w:szCs w:val="24"/>
              </w:rPr>
              <w:t xml:space="preserve">se connecte </w:t>
            </w:r>
            <w:r w:rsidRPr="00636D36">
              <w:rPr>
                <w:sz w:val="24"/>
                <w:szCs w:val="24"/>
              </w:rPr>
              <w:t>dans le web de ProjetGO</w:t>
            </w:r>
          </w:p>
          <w:p w14:paraId="4C05429C" w14:textId="400C0422" w:rsidR="00A15794" w:rsidRPr="00636D36" w:rsidRDefault="00A15794" w:rsidP="00AF1C1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Il cherche des projets approuvés pour participer.</w:t>
            </w:r>
          </w:p>
          <w:p w14:paraId="280752A3" w14:textId="19A97812" w:rsidR="00C85693" w:rsidRPr="00636D36" w:rsidRDefault="00C85693" w:rsidP="00AF1C1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Le système montre la liste de projets disponibles.</w:t>
            </w:r>
          </w:p>
          <w:p w14:paraId="1440F9A5" w14:textId="208453FA" w:rsidR="00A15794" w:rsidRPr="00636D36" w:rsidRDefault="00C85693" w:rsidP="00AF1C1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Bénévole</w:t>
            </w:r>
            <w:r w:rsidR="00A15794" w:rsidRPr="00636D36">
              <w:rPr>
                <w:sz w:val="24"/>
                <w:szCs w:val="24"/>
              </w:rPr>
              <w:t xml:space="preserve"> s’inscrire dans le projet choisi</w:t>
            </w:r>
            <w:r w:rsidRPr="00636D36">
              <w:rPr>
                <w:sz w:val="24"/>
                <w:szCs w:val="24"/>
              </w:rPr>
              <w:t>.</w:t>
            </w:r>
          </w:p>
          <w:p w14:paraId="4FBBD8BB" w14:textId="77777777" w:rsidR="00384323" w:rsidRDefault="00161C20" w:rsidP="00AF1C1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Bénévole</w:t>
            </w:r>
            <w:r w:rsidR="00C85693" w:rsidRPr="00636D36">
              <w:rPr>
                <w:sz w:val="24"/>
                <w:szCs w:val="24"/>
              </w:rPr>
              <w:t xml:space="preserve"> est </w:t>
            </w:r>
            <w:r w:rsidRPr="00636D36">
              <w:rPr>
                <w:sz w:val="24"/>
                <w:szCs w:val="24"/>
              </w:rPr>
              <w:t>approuvé</w:t>
            </w:r>
            <w:r w:rsidR="00C85693" w:rsidRPr="00636D36">
              <w:rPr>
                <w:sz w:val="24"/>
                <w:szCs w:val="24"/>
              </w:rPr>
              <w:t xml:space="preserve"> pour aider dans le projet. </w:t>
            </w:r>
          </w:p>
          <w:p w14:paraId="1602DFDD" w14:textId="0BD6EFD8" w:rsidR="00EE5AE2" w:rsidRPr="00636D36" w:rsidRDefault="00EE5AE2" w:rsidP="00EE5AE2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84323" w:rsidRPr="00443328" w14:paraId="6D7637EF" w14:textId="77777777" w:rsidTr="00F27B17">
        <w:tc>
          <w:tcPr>
            <w:tcW w:w="1701" w:type="dxa"/>
          </w:tcPr>
          <w:p w14:paraId="130BE83C" w14:textId="77777777" w:rsidR="00384323" w:rsidRPr="00443328" w:rsidRDefault="00384323" w:rsidP="0038432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1ED989A2" w14:textId="24BC7BC4" w:rsidR="00874B2A" w:rsidRPr="00636D36" w:rsidRDefault="00874B2A" w:rsidP="00874B2A">
            <w:pPr>
              <w:ind w:firstLine="0"/>
              <w:rPr>
                <w:b/>
                <w:bCs/>
              </w:rPr>
            </w:pPr>
            <w:r w:rsidRPr="00636D36">
              <w:rPr>
                <w:b/>
                <w:bCs/>
              </w:rPr>
              <w:t>Scénario alternatif</w:t>
            </w:r>
            <w:r w:rsidRPr="00636D36">
              <w:rPr>
                <w:b/>
                <w:bCs/>
              </w:rPr>
              <w:t xml:space="preserve"> 1 :</w:t>
            </w:r>
          </w:p>
          <w:p w14:paraId="567DD988" w14:textId="33D0A1FF" w:rsidR="00636D36" w:rsidRPr="00636D36" w:rsidRDefault="00874B2A" w:rsidP="00AF1C1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 xml:space="preserve">Le </w:t>
            </w:r>
            <w:r w:rsidRPr="00636D36">
              <w:rPr>
                <w:sz w:val="24"/>
                <w:szCs w:val="24"/>
              </w:rPr>
              <w:t xml:space="preserve">système </w:t>
            </w:r>
            <w:r w:rsidRPr="00636D36">
              <w:rPr>
                <w:sz w:val="24"/>
                <w:szCs w:val="24"/>
              </w:rPr>
              <w:t>n’a pas de projet approuvé en ce moment.</w:t>
            </w:r>
          </w:p>
          <w:p w14:paraId="44611282" w14:textId="65E37892" w:rsidR="00636D36" w:rsidRPr="00636D36" w:rsidRDefault="00874B2A" w:rsidP="00AF1C1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Le système</w:t>
            </w:r>
            <w:r w:rsidRPr="00636D36">
              <w:rPr>
                <w:sz w:val="24"/>
                <w:szCs w:val="24"/>
              </w:rPr>
              <w:t xml:space="preserve"> montre une notification pour l’informer.</w:t>
            </w:r>
          </w:p>
          <w:p w14:paraId="4A0CD9FB" w14:textId="20A3BB9C" w:rsidR="00874B2A" w:rsidRDefault="00874B2A" w:rsidP="00636D36">
            <w:pPr>
              <w:pStyle w:val="ListParagraph"/>
            </w:pPr>
            <w:r>
              <w:t xml:space="preserve"> </w:t>
            </w:r>
          </w:p>
          <w:p w14:paraId="76D79160" w14:textId="2525CD81" w:rsidR="00874B2A" w:rsidRPr="00636D36" w:rsidRDefault="00874B2A" w:rsidP="00874B2A">
            <w:pPr>
              <w:ind w:firstLine="0"/>
              <w:rPr>
                <w:b/>
                <w:bCs/>
              </w:rPr>
            </w:pPr>
            <w:r w:rsidRPr="00636D36">
              <w:rPr>
                <w:b/>
                <w:bCs/>
              </w:rPr>
              <w:t xml:space="preserve">Scénario alternatif </w:t>
            </w:r>
            <w:r w:rsidRPr="00636D36">
              <w:rPr>
                <w:b/>
                <w:bCs/>
              </w:rPr>
              <w:t>2</w:t>
            </w:r>
            <w:r w:rsidRPr="00636D36">
              <w:rPr>
                <w:b/>
                <w:bCs/>
              </w:rPr>
              <w:t> :</w:t>
            </w:r>
          </w:p>
          <w:p w14:paraId="42FE68A8" w14:textId="77777777" w:rsidR="00636D36" w:rsidRPr="00636D36" w:rsidRDefault="0050259E" w:rsidP="00AF1C1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36D36">
              <w:rPr>
                <w:sz w:val="24"/>
                <w:szCs w:val="24"/>
              </w:rPr>
              <w:t>La spécialité du bénévole n’est pas recherchée dans le projet désiré.</w:t>
            </w:r>
          </w:p>
          <w:p w14:paraId="7C1A8CB3" w14:textId="77777777" w:rsidR="00384323" w:rsidRPr="00EE5AE2" w:rsidRDefault="002106AF" w:rsidP="00AF1C16">
            <w:pPr>
              <w:pStyle w:val="ListParagraph"/>
              <w:numPr>
                <w:ilvl w:val="0"/>
                <w:numId w:val="11"/>
              </w:numPr>
            </w:pPr>
            <w:r w:rsidRPr="00636D36">
              <w:rPr>
                <w:sz w:val="24"/>
                <w:szCs w:val="24"/>
              </w:rPr>
              <w:t xml:space="preserve">Le système envoi </w:t>
            </w:r>
            <w:r w:rsidR="00404D77" w:rsidRPr="00636D36">
              <w:rPr>
                <w:sz w:val="24"/>
                <w:szCs w:val="24"/>
              </w:rPr>
              <w:t>une notification</w:t>
            </w:r>
            <w:r w:rsidRPr="00636D36">
              <w:rPr>
                <w:sz w:val="24"/>
                <w:szCs w:val="24"/>
              </w:rPr>
              <w:t>.</w:t>
            </w:r>
          </w:p>
          <w:p w14:paraId="6D158402" w14:textId="74765EAA" w:rsidR="00EE5AE2" w:rsidRPr="00636D36" w:rsidRDefault="00EE5AE2" w:rsidP="00EE5AE2">
            <w:pPr>
              <w:ind w:firstLine="0"/>
            </w:pPr>
          </w:p>
        </w:tc>
      </w:tr>
      <w:tr w:rsidR="00384323" w:rsidRPr="00443328" w14:paraId="63A96131" w14:textId="77777777" w:rsidTr="00F27B17">
        <w:tc>
          <w:tcPr>
            <w:tcW w:w="1701" w:type="dxa"/>
          </w:tcPr>
          <w:p w14:paraId="6B4CCBB9" w14:textId="77777777" w:rsidR="00384323" w:rsidRPr="00443328" w:rsidRDefault="00384323" w:rsidP="0038432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6AE421C0" w14:textId="31490547" w:rsidR="00384323" w:rsidRDefault="00EC6756" w:rsidP="00EC6756">
            <w:pPr>
              <w:ind w:firstLine="0"/>
            </w:pPr>
            <w:r>
              <w:t xml:space="preserve">La spécialité du </w:t>
            </w:r>
            <w:r w:rsidR="00161C20">
              <w:t xml:space="preserve">bénévole </w:t>
            </w:r>
            <w:r>
              <w:t>n</w:t>
            </w:r>
            <w:r w:rsidR="00291151">
              <w:t xml:space="preserve">’est </w:t>
            </w:r>
            <w:r>
              <w:t xml:space="preserve">pas </w:t>
            </w:r>
            <w:r w:rsidR="006C3DAD">
              <w:t>recherch</w:t>
            </w:r>
            <w:r w:rsidR="006C3DAD" w:rsidRPr="003654E3">
              <w:t>ée</w:t>
            </w:r>
            <w:r>
              <w:t xml:space="preserve"> dans le projet </w:t>
            </w:r>
            <w:r w:rsidR="00291151">
              <w:t>désir</w:t>
            </w:r>
            <w:r w:rsidR="00291151" w:rsidRPr="003654E3">
              <w:t>é</w:t>
            </w:r>
            <w:r>
              <w:t>.</w:t>
            </w:r>
          </w:p>
          <w:p w14:paraId="238FEDFA" w14:textId="74CD8B82" w:rsidR="00384323" w:rsidRPr="00636D36" w:rsidRDefault="0050259E" w:rsidP="00636D36">
            <w:pPr>
              <w:ind w:firstLine="0"/>
            </w:pPr>
            <w:r>
              <w:t xml:space="preserve">Le bénévole oublie ses crédenciales pour accéder à </w:t>
            </w:r>
            <w:proofErr w:type="spellStart"/>
            <w:r>
              <w:t>ProjetGo</w:t>
            </w:r>
            <w:proofErr w:type="spellEnd"/>
            <w:r>
              <w:t>.</w:t>
            </w:r>
          </w:p>
        </w:tc>
      </w:tr>
      <w:tr w:rsidR="00384323" w:rsidRPr="00443328" w14:paraId="49DBD84C" w14:textId="77777777" w:rsidTr="00F27B17">
        <w:tc>
          <w:tcPr>
            <w:tcW w:w="1701" w:type="dxa"/>
          </w:tcPr>
          <w:p w14:paraId="740278AD" w14:textId="77777777" w:rsidR="00384323" w:rsidRPr="00443328" w:rsidRDefault="00384323" w:rsidP="0038432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3A38D9C7" w14:textId="77777777" w:rsidR="00AB2D14" w:rsidRDefault="003654E3" w:rsidP="003654E3">
            <w:pPr>
              <w:ind w:firstLine="0"/>
            </w:pPr>
            <w:r>
              <w:t>A</w:t>
            </w:r>
            <w:r w:rsidRPr="003654E3">
              <w:t>près une inscription réussie en tant que bénévole pour un projet spécifique, le système notifie à l'utilisateur</w:t>
            </w:r>
            <w:r w:rsidR="00AB2D14">
              <w:t xml:space="preserve">. </w:t>
            </w:r>
          </w:p>
          <w:p w14:paraId="4F855A09" w14:textId="65CB102F" w:rsidR="00EE5AE2" w:rsidRPr="00F26C4B" w:rsidRDefault="00EE5AE2" w:rsidP="003654E3">
            <w:pPr>
              <w:ind w:firstLine="0"/>
            </w:pPr>
          </w:p>
        </w:tc>
      </w:tr>
    </w:tbl>
    <w:p w14:paraId="4D737F9A" w14:textId="62F30C83" w:rsidR="004A4E81" w:rsidRDefault="004A4E81" w:rsidP="004357CA">
      <w:pPr>
        <w:ind w:firstLine="0"/>
        <w:rPr>
          <w:rFonts w:eastAsia="Arial"/>
        </w:rPr>
      </w:pPr>
    </w:p>
    <w:p w14:paraId="2133E811" w14:textId="5F5A8BEC" w:rsidR="004A4E81" w:rsidRDefault="004A4E81" w:rsidP="00CC515C">
      <w:pPr>
        <w:rPr>
          <w:rFonts w:eastAsia="Arial"/>
        </w:rPr>
      </w:pPr>
    </w:p>
    <w:p w14:paraId="2FB6BBF8" w14:textId="1055EDC4" w:rsidR="004A4E81" w:rsidRDefault="004A4E81" w:rsidP="00CC515C">
      <w:pPr>
        <w:rPr>
          <w:rFonts w:eastAsia="Arial"/>
        </w:rPr>
      </w:pPr>
    </w:p>
    <w:p w14:paraId="4B8F356B" w14:textId="636BCEA0" w:rsidR="004A4E81" w:rsidRDefault="004A4E81" w:rsidP="00CC515C">
      <w:pPr>
        <w:rPr>
          <w:rFonts w:eastAsia="Arial"/>
        </w:rPr>
      </w:pPr>
    </w:p>
    <w:p w14:paraId="39E2B368" w14:textId="49096A1B" w:rsidR="004A4E81" w:rsidRDefault="004A4E81" w:rsidP="00CC515C">
      <w:pPr>
        <w:rPr>
          <w:rFonts w:eastAsia="Arial"/>
        </w:rPr>
      </w:pPr>
    </w:p>
    <w:p w14:paraId="09387909" w14:textId="5687FEF9" w:rsidR="004A4E81" w:rsidRDefault="004A4E81" w:rsidP="00CC515C">
      <w:pPr>
        <w:rPr>
          <w:rFonts w:eastAsia="Arial"/>
        </w:rPr>
      </w:pPr>
    </w:p>
    <w:p w14:paraId="3A4D72D8" w14:textId="483BA0E2" w:rsidR="004A4E81" w:rsidRDefault="004A4E81" w:rsidP="00CC515C">
      <w:pPr>
        <w:rPr>
          <w:rFonts w:eastAsia="Arial"/>
        </w:rPr>
      </w:pPr>
    </w:p>
    <w:p w14:paraId="3297E4D4" w14:textId="083273FB" w:rsidR="004A4E81" w:rsidRDefault="004A4E81" w:rsidP="00CC515C">
      <w:pPr>
        <w:rPr>
          <w:rFonts w:eastAsia="Arial"/>
        </w:rPr>
      </w:pPr>
    </w:p>
    <w:p w14:paraId="12982B4B" w14:textId="72C19E2E" w:rsidR="004A4E81" w:rsidRDefault="004A4E81" w:rsidP="00CC515C">
      <w:pPr>
        <w:rPr>
          <w:rFonts w:eastAsia="Arial"/>
        </w:rPr>
      </w:pPr>
    </w:p>
    <w:p w14:paraId="08DE44EC" w14:textId="77777777" w:rsidR="004A4E81" w:rsidRPr="00CC515C" w:rsidRDefault="004A4E81" w:rsidP="00CC515C">
      <w:pPr>
        <w:rPr>
          <w:rFonts w:eastAsia="Arial"/>
        </w:rPr>
      </w:pPr>
    </w:p>
    <w:sectPr w:rsidR="004A4E81" w:rsidRPr="00CC515C" w:rsidSect="00C7734C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05218" w14:textId="77777777" w:rsidR="00AF1C16" w:rsidRDefault="00AF1C16">
      <w:pPr>
        <w:spacing w:after="0" w:line="240" w:lineRule="auto"/>
      </w:pPr>
      <w:r>
        <w:separator/>
      </w:r>
    </w:p>
  </w:endnote>
  <w:endnote w:type="continuationSeparator" w:id="0">
    <w:p w14:paraId="2C0BA424" w14:textId="77777777" w:rsidR="00AF1C16" w:rsidRDefault="00AF1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682E3" w14:textId="77777777" w:rsidR="00034A28" w:rsidRDefault="00034A28">
    <w:pPr>
      <w:pStyle w:val="Header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PageNumber"/>
        <w:noProof/>
        <w:color w:val="4D4D4D"/>
      </w:rPr>
      <w:fldChar w:fldCharType="begin"/>
    </w:r>
    <w:r>
      <w:rPr>
        <w:rStyle w:val="PageNumber"/>
        <w:color w:val="4D4D4D"/>
      </w:rPr>
      <w:instrText xml:space="preserve"> PAGE </w:instrText>
    </w:r>
    <w:r w:rsidRPr="00C7734C">
      <w:rPr>
        <w:rStyle w:val="PageNumber"/>
        <w:color w:val="4D4D4D"/>
      </w:rPr>
      <w:fldChar w:fldCharType="separate"/>
    </w:r>
    <w:r w:rsidR="00085760">
      <w:rPr>
        <w:rStyle w:val="PageNumber"/>
        <w:noProof/>
        <w:color w:val="4D4D4D"/>
      </w:rPr>
      <w:t>5</w:t>
    </w:r>
    <w:r w:rsidRPr="00C7734C">
      <w:rPr>
        <w:rStyle w:val="PageNumber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A3007" w14:textId="77777777" w:rsidR="00AF1C16" w:rsidRDefault="00AF1C16">
      <w:pPr>
        <w:spacing w:after="0" w:line="240" w:lineRule="auto"/>
      </w:pPr>
      <w:r>
        <w:separator/>
      </w:r>
    </w:p>
  </w:footnote>
  <w:footnote w:type="continuationSeparator" w:id="0">
    <w:p w14:paraId="15F8184F" w14:textId="77777777" w:rsidR="00AF1C16" w:rsidRDefault="00AF1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5A3CC" w14:textId="77777777" w:rsidR="00034A28" w:rsidRPr="00E50809" w:rsidRDefault="00034A28" w:rsidP="00E50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AAD5115"/>
    <w:multiLevelType w:val="hybridMultilevel"/>
    <w:tmpl w:val="26EA6450"/>
    <w:lvl w:ilvl="0" w:tplc="C65071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E5D44"/>
    <w:multiLevelType w:val="hybridMultilevel"/>
    <w:tmpl w:val="EA16F9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A9F"/>
    <w:multiLevelType w:val="hybridMultilevel"/>
    <w:tmpl w:val="04D604FE"/>
    <w:lvl w:ilvl="0" w:tplc="F3EE75A6">
      <w:start w:val="3"/>
      <w:numFmt w:val="decimal"/>
      <w:lvlText w:val="%1'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A4293"/>
    <w:multiLevelType w:val="hybridMultilevel"/>
    <w:tmpl w:val="AB20760C"/>
    <w:lvl w:ilvl="0" w:tplc="32F8B9B8">
      <w:start w:val="4"/>
      <w:numFmt w:val="decimal"/>
      <w:lvlText w:val="%1'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41FE1"/>
    <w:multiLevelType w:val="multilevel"/>
    <w:tmpl w:val="8FC87BE4"/>
    <w:lvl w:ilvl="0">
      <w:start w:val="1"/>
      <w:numFmt w:val="bullet"/>
      <w:pStyle w:val="Heading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D6D91"/>
    <w:multiLevelType w:val="hybridMultilevel"/>
    <w:tmpl w:val="CF72F4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11" w15:restartNumberingAfterBreak="0">
    <w:nsid w:val="6A644601"/>
    <w:multiLevelType w:val="hybridMultilevel"/>
    <w:tmpl w:val="1082C7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25C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1003F6"/>
    <w:rsid w:val="00100458"/>
    <w:rsid w:val="001025FE"/>
    <w:rsid w:val="00103F71"/>
    <w:rsid w:val="00104033"/>
    <w:rsid w:val="00105203"/>
    <w:rsid w:val="001076EA"/>
    <w:rsid w:val="00107F9D"/>
    <w:rsid w:val="00117CD7"/>
    <w:rsid w:val="001201AE"/>
    <w:rsid w:val="00120D4F"/>
    <w:rsid w:val="0012163B"/>
    <w:rsid w:val="001229E6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130B"/>
    <w:rsid w:val="0015197A"/>
    <w:rsid w:val="00161C20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6AF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70F03"/>
    <w:rsid w:val="00280710"/>
    <w:rsid w:val="0028176C"/>
    <w:rsid w:val="00281C14"/>
    <w:rsid w:val="00281DC0"/>
    <w:rsid w:val="002871AB"/>
    <w:rsid w:val="00290C90"/>
    <w:rsid w:val="00291151"/>
    <w:rsid w:val="00292DC0"/>
    <w:rsid w:val="00294A47"/>
    <w:rsid w:val="002A35FD"/>
    <w:rsid w:val="002A4D66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4E3"/>
    <w:rsid w:val="00365605"/>
    <w:rsid w:val="00366AA6"/>
    <w:rsid w:val="0037384B"/>
    <w:rsid w:val="0037439F"/>
    <w:rsid w:val="00376607"/>
    <w:rsid w:val="00384323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E720E"/>
    <w:rsid w:val="003F3FD7"/>
    <w:rsid w:val="003F42B9"/>
    <w:rsid w:val="003F49E4"/>
    <w:rsid w:val="0040349B"/>
    <w:rsid w:val="00404D77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57CA"/>
    <w:rsid w:val="004373F9"/>
    <w:rsid w:val="0044003F"/>
    <w:rsid w:val="00447B04"/>
    <w:rsid w:val="00451BCC"/>
    <w:rsid w:val="00454F85"/>
    <w:rsid w:val="004568EB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A4E81"/>
    <w:rsid w:val="004B12F6"/>
    <w:rsid w:val="004B48BB"/>
    <w:rsid w:val="004B508F"/>
    <w:rsid w:val="004B6F84"/>
    <w:rsid w:val="004C04BF"/>
    <w:rsid w:val="004C2D4F"/>
    <w:rsid w:val="004C708C"/>
    <w:rsid w:val="004D501D"/>
    <w:rsid w:val="004D50EC"/>
    <w:rsid w:val="004E0D6B"/>
    <w:rsid w:val="004E3AD4"/>
    <w:rsid w:val="004E4E93"/>
    <w:rsid w:val="004F0EA0"/>
    <w:rsid w:val="004F666C"/>
    <w:rsid w:val="0050259E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36D8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6D36"/>
    <w:rsid w:val="00637100"/>
    <w:rsid w:val="00641BA8"/>
    <w:rsid w:val="00641EA8"/>
    <w:rsid w:val="00643E80"/>
    <w:rsid w:val="00646E4E"/>
    <w:rsid w:val="00652827"/>
    <w:rsid w:val="00653C24"/>
    <w:rsid w:val="00663BFD"/>
    <w:rsid w:val="00664249"/>
    <w:rsid w:val="00664960"/>
    <w:rsid w:val="00697E80"/>
    <w:rsid w:val="006A16E5"/>
    <w:rsid w:val="006A5684"/>
    <w:rsid w:val="006A79D1"/>
    <w:rsid w:val="006B0A16"/>
    <w:rsid w:val="006C0C53"/>
    <w:rsid w:val="006C1BB0"/>
    <w:rsid w:val="006C3DAD"/>
    <w:rsid w:val="006D28B7"/>
    <w:rsid w:val="006D30D0"/>
    <w:rsid w:val="006D327C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2B73"/>
    <w:rsid w:val="00766ED9"/>
    <w:rsid w:val="007832AC"/>
    <w:rsid w:val="007861DB"/>
    <w:rsid w:val="007910A3"/>
    <w:rsid w:val="007937F5"/>
    <w:rsid w:val="007939A8"/>
    <w:rsid w:val="007951B0"/>
    <w:rsid w:val="00797D16"/>
    <w:rsid w:val="007A09F5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4B2A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425A"/>
    <w:rsid w:val="00A04986"/>
    <w:rsid w:val="00A060F4"/>
    <w:rsid w:val="00A062A5"/>
    <w:rsid w:val="00A1504A"/>
    <w:rsid w:val="00A15794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73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B0808"/>
    <w:rsid w:val="00AB094D"/>
    <w:rsid w:val="00AB1A8F"/>
    <w:rsid w:val="00AB2A77"/>
    <w:rsid w:val="00AB2D14"/>
    <w:rsid w:val="00AB408D"/>
    <w:rsid w:val="00AC0A4C"/>
    <w:rsid w:val="00AC2FE9"/>
    <w:rsid w:val="00AC42E9"/>
    <w:rsid w:val="00AC7906"/>
    <w:rsid w:val="00AD22FF"/>
    <w:rsid w:val="00AD5E4B"/>
    <w:rsid w:val="00AF03A4"/>
    <w:rsid w:val="00AF1359"/>
    <w:rsid w:val="00AF1C16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29DA"/>
    <w:rsid w:val="00B33484"/>
    <w:rsid w:val="00B33769"/>
    <w:rsid w:val="00B44ED0"/>
    <w:rsid w:val="00B6487F"/>
    <w:rsid w:val="00B64F99"/>
    <w:rsid w:val="00B653B9"/>
    <w:rsid w:val="00B66E3D"/>
    <w:rsid w:val="00B760E3"/>
    <w:rsid w:val="00B7766E"/>
    <w:rsid w:val="00B8144E"/>
    <w:rsid w:val="00B83514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49EA"/>
    <w:rsid w:val="00C04D3E"/>
    <w:rsid w:val="00C0682D"/>
    <w:rsid w:val="00C12D7F"/>
    <w:rsid w:val="00C14908"/>
    <w:rsid w:val="00C14C05"/>
    <w:rsid w:val="00C21719"/>
    <w:rsid w:val="00C222DD"/>
    <w:rsid w:val="00C24317"/>
    <w:rsid w:val="00C36B63"/>
    <w:rsid w:val="00C4093A"/>
    <w:rsid w:val="00C41673"/>
    <w:rsid w:val="00C54A7E"/>
    <w:rsid w:val="00C558D5"/>
    <w:rsid w:val="00C612B8"/>
    <w:rsid w:val="00C71708"/>
    <w:rsid w:val="00C7734C"/>
    <w:rsid w:val="00C80FD1"/>
    <w:rsid w:val="00C84A77"/>
    <w:rsid w:val="00C84C57"/>
    <w:rsid w:val="00C85693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515C"/>
    <w:rsid w:val="00CC7A67"/>
    <w:rsid w:val="00CD5F25"/>
    <w:rsid w:val="00CF47B0"/>
    <w:rsid w:val="00D00C34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578FB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E6F0C"/>
    <w:rsid w:val="00DF245D"/>
    <w:rsid w:val="00DF4C66"/>
    <w:rsid w:val="00DF6382"/>
    <w:rsid w:val="00DF7397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94C"/>
    <w:rsid w:val="00EB4EE4"/>
    <w:rsid w:val="00EB6F40"/>
    <w:rsid w:val="00EC0BAB"/>
    <w:rsid w:val="00EC4A42"/>
    <w:rsid w:val="00EC6619"/>
    <w:rsid w:val="00EC6756"/>
    <w:rsid w:val="00ED0A63"/>
    <w:rsid w:val="00EE3663"/>
    <w:rsid w:val="00EE5AE2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."/>
  <w:listSeparator w:val=","/>
  <w14:docId w14:val="17ABC97F"/>
  <w15:docId w15:val="{2D3A3822-D74A-49D5-85A2-C78C0582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Heading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Hyperlink">
    <w:name w:val="Hyperlink"/>
    <w:uiPriority w:val="99"/>
    <w:rsid w:val="00EC4A42"/>
    <w:rPr>
      <w:color w:val="0000FF"/>
      <w:u w:val="single"/>
    </w:rPr>
  </w:style>
  <w:style w:type="paragraph" w:styleId="BodyText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BodyText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Header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Footer">
    <w:name w:val="footer"/>
    <w:basedOn w:val="Normal"/>
    <w:link w:val="FooterCh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Header"/>
    <w:rsid w:val="00EC4A42"/>
    <w:rPr>
      <w:b w:val="0"/>
      <w:bCs w:val="0"/>
      <w:color w:val="4D4D4D"/>
    </w:rPr>
  </w:style>
  <w:style w:type="character" w:styleId="PageNumber">
    <w:name w:val="page number"/>
    <w:basedOn w:val="DefaultParagraphFon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BodyText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FootnoteText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FootnoteReference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Bullet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Heading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Heading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BodyText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0160EE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0160EE"/>
    <w:rPr>
      <w:sz w:val="24"/>
      <w:szCs w:val="24"/>
      <w:lang w:val="fr-CA" w:eastAsia="fr-FR"/>
    </w:rPr>
  </w:style>
  <w:style w:type="table" w:styleId="TableGrid">
    <w:name w:val="Table Grid"/>
    <w:basedOn w:val="Table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EndnoteTextChar">
    <w:name w:val="Endnote Text Char"/>
    <w:link w:val="EndnoteText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BodyText2">
    <w:name w:val="Body Text 2"/>
    <w:basedOn w:val="Normal"/>
    <w:link w:val="BodyText2Ch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BodyText2Char">
    <w:name w:val="Body Text 2 Char"/>
    <w:link w:val="BodyText2"/>
    <w:rsid w:val="00FF6A79"/>
    <w:rPr>
      <w:lang w:val="fr-CA" w:eastAsia="fr-FR"/>
    </w:rPr>
  </w:style>
  <w:style w:type="character" w:customStyle="1" w:styleId="Heading1Char">
    <w:name w:val="Heading 1 Char"/>
    <w:link w:val="Heading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Heading2Char">
    <w:name w:val="Heading 2 Char"/>
    <w:link w:val="Heading2"/>
    <w:rsid w:val="00637100"/>
    <w:rPr>
      <w:b/>
      <w:bCs/>
      <w:sz w:val="28"/>
      <w:szCs w:val="28"/>
      <w:lang w:eastAsia="fr-FR"/>
    </w:rPr>
  </w:style>
  <w:style w:type="character" w:customStyle="1" w:styleId="FooterChar">
    <w:name w:val="Footer Char"/>
    <w:link w:val="Footer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Text">
    <w:name w:val="annotation text"/>
    <w:basedOn w:val="Normal"/>
    <w:link w:val="CommentTextCh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semiHidden/>
    <w:rsid w:val="00E0400F"/>
    <w:rPr>
      <w:rFonts w:ascii="Arial" w:hAnsi="Arial"/>
      <w:lang w:val="fr-CA" w:eastAsia="fr-FR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FC3843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5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9726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NoSpacing">
    <w:name w:val="No Spacing"/>
    <w:link w:val="NoSpacingCh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NoSpacingChar">
    <w:name w:val="No Spacing Char"/>
    <w:link w:val="NoSpacing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6"/>
      </w:numPr>
      <w:ind w:left="227" w:hanging="227"/>
    </w:pPr>
  </w:style>
  <w:style w:type="paragraph" w:styleId="Re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D17B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ager.COLL-6FLLJ7YU0F\Application%20Data\Microsoft\Mod&#232;les\Plan%20de%20cours%2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3C208-953B-446E-8737-BC29FF77B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cours 3.dot</Template>
  <TotalTime>729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Bruno Poellhuber</dc:creator>
  <cp:keywords/>
  <dc:description/>
  <cp:lastModifiedBy>Marina</cp:lastModifiedBy>
  <cp:revision>40</cp:revision>
  <cp:lastPrinted>2018-04-18T11:56:00Z</cp:lastPrinted>
  <dcterms:created xsi:type="dcterms:W3CDTF">2018-11-28T17:50:00Z</dcterms:created>
  <dcterms:modified xsi:type="dcterms:W3CDTF">2020-09-14T02:30:00Z</dcterms:modified>
</cp:coreProperties>
</file>